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079" w:rsidRDefault="00DC5079"/>
    <w:p w:rsidR="000D01BF" w:rsidRDefault="000D01BF"/>
    <w:p w:rsidR="00F77001" w:rsidRDefault="00F77001"/>
    <w:p w:rsidR="00F77001" w:rsidRDefault="00F77001">
      <w:r w:rsidRPr="00FD361F">
        <w:rPr>
          <w:noProof/>
          <w:lang w:eastAsia="de-CH"/>
        </w:rPr>
        <w:drawing>
          <wp:inline distT="0" distB="0" distL="0" distR="0" wp14:anchorId="24306451" wp14:editId="6F853B62">
            <wp:extent cx="3726180" cy="3657600"/>
            <wp:effectExtent l="0" t="0" r="0" b="0"/>
            <wp:docPr id="99" name="Bild 99" descr="j019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0199727"/>
                    <pic:cNvPicPr>
                      <a:picLocks noChangeAspect="1" noChangeArrowheads="1"/>
                    </pic:cNvPicPr>
                  </pic:nvPicPr>
                  <pic:blipFill>
                    <a:blip r:embed="rId8" cstate="print"/>
                    <a:srcRect/>
                    <a:stretch>
                      <a:fillRect/>
                    </a:stretch>
                  </pic:blipFill>
                  <pic:spPr bwMode="auto">
                    <a:xfrm>
                      <a:off x="0" y="0"/>
                      <a:ext cx="3726180" cy="3657600"/>
                    </a:xfrm>
                    <a:prstGeom prst="rect">
                      <a:avLst/>
                    </a:prstGeom>
                    <a:noFill/>
                    <a:ln w="9525">
                      <a:noFill/>
                      <a:miter lim="800000"/>
                      <a:headEnd/>
                      <a:tailEnd/>
                    </a:ln>
                  </pic:spPr>
                </pic:pic>
              </a:graphicData>
            </a:graphic>
          </wp:inline>
        </w:drawing>
      </w:r>
    </w:p>
    <w:p w:rsidR="00F77001" w:rsidRDefault="00F77001"/>
    <w:p w:rsidR="00F77001" w:rsidRDefault="00F77001"/>
    <w:p w:rsidR="00F77001" w:rsidRPr="00F77001" w:rsidRDefault="00F77001" w:rsidP="00F77001">
      <w:pPr>
        <w:tabs>
          <w:tab w:val="left" w:pos="1418"/>
        </w:tabs>
      </w:pPr>
      <w:r w:rsidRPr="00FD361F">
        <w:t>Version:</w:t>
      </w:r>
      <w:r w:rsidRPr="00FD361F">
        <w:tab/>
      </w:r>
      <w:r w:rsidR="0069416C">
        <w:fldChar w:fldCharType="begin"/>
      </w:r>
      <w:r w:rsidR="0069416C">
        <w:instrText xml:space="preserve"> DOCPROPERTY  Version  \* MERGEFORMAT </w:instrText>
      </w:r>
      <w:r w:rsidR="0069416C">
        <w:fldChar w:fldCharType="separate"/>
      </w:r>
      <w:r w:rsidR="0069416C">
        <w:t>1.00b</w:t>
      </w:r>
      <w:r w:rsidR="0069416C">
        <w:fldChar w:fldCharType="end"/>
      </w:r>
      <w:r w:rsidRPr="00F77001">
        <w:br/>
        <w:t>Autor:</w:t>
      </w:r>
      <w:r w:rsidRPr="00F77001">
        <w:tab/>
      </w:r>
      <w:r w:rsidR="0069416C">
        <w:fldChar w:fldCharType="begin"/>
      </w:r>
      <w:r w:rsidR="0069416C">
        <w:instrText xml:space="preserve"> Author \* MERGEFORMAT </w:instrText>
      </w:r>
      <w:r w:rsidR="0069416C">
        <w:fldChar w:fldCharType="separate"/>
      </w:r>
      <w:r w:rsidR="0069416C">
        <w:rPr>
          <w:noProof/>
        </w:rPr>
        <w:t>Morgenthaler, Fabian</w:t>
      </w:r>
      <w:r w:rsidR="0069416C">
        <w:rPr>
          <w:noProof/>
        </w:rPr>
        <w:fldChar w:fldCharType="end"/>
      </w:r>
      <w:r w:rsidRPr="00F77001">
        <w:br/>
        <w:t>Datum:</w:t>
      </w:r>
      <w:r w:rsidRPr="00F77001">
        <w:tab/>
      </w:r>
      <w:r w:rsidR="0069416C">
        <w:fldChar w:fldCharType="begin"/>
      </w:r>
      <w:r w:rsidR="0069416C">
        <w:instrText xml:space="preserve"> DOKEIGENSCHAFT "Datum"  \* MERGEFORMAT </w:instrText>
      </w:r>
      <w:r w:rsidR="0069416C">
        <w:fldChar w:fldCharType="separate"/>
      </w:r>
      <w:r w:rsidR="0069416C">
        <w:t>18. Apr. 2016</w:t>
      </w:r>
      <w:r w:rsidR="0069416C">
        <w:fldChar w:fldCharType="end"/>
      </w:r>
    </w:p>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F77001" w:rsidRDefault="00F77001"/>
    <w:p w:rsidR="0019311C" w:rsidRDefault="0019311C"/>
    <w:p w:rsidR="005F4EB8" w:rsidRDefault="00C85D72">
      <w:r>
        <w:t>U</w:t>
      </w:r>
      <w:r w:rsidR="005F4EB8">
        <w:t>m</w:t>
      </w:r>
      <w:r>
        <w:t xml:space="preserve"> die beigelegten Daten zu betr</w:t>
      </w:r>
      <w:r w:rsidR="00924709">
        <w:t xml:space="preserve">achten </w:t>
      </w:r>
      <w:r w:rsidR="0019311C">
        <w:t xml:space="preserve">zu können </w:t>
      </w:r>
      <w:r w:rsidR="00924709">
        <w:t xml:space="preserve">benötigen sie den Atom Viewer </w:t>
      </w:r>
      <w:hyperlink r:id="rId9" w:history="1">
        <w:r w:rsidR="00924709" w:rsidRPr="00924709">
          <w:rPr>
            <w:rStyle w:val="Hyperlink"/>
          </w:rPr>
          <w:t>(Installation File (v1.7.1))</w:t>
        </w:r>
      </w:hyperlink>
      <w:r w:rsidR="0019311C">
        <w:t xml:space="preserve"> oder online </w:t>
      </w:r>
      <w:r w:rsidR="00924709">
        <w:t xml:space="preserve">aktuellste Version vom </w:t>
      </w:r>
      <w:hyperlink r:id="rId10" w:history="1">
        <w:r w:rsidRPr="00C85D72">
          <w:rPr>
            <w:rStyle w:val="Hyperlink"/>
          </w:rPr>
          <w:t>Atom</w:t>
        </w:r>
      </w:hyperlink>
      <w:r w:rsidR="00484AE0">
        <w:t xml:space="preserve"> </w:t>
      </w:r>
      <w:r w:rsidR="00924709">
        <w:t xml:space="preserve">Viewer, zusätzlich wird das von mir erstellte </w:t>
      </w:r>
      <w:hyperlink r:id="rId11" w:history="1">
        <w:r w:rsidR="00484AE0" w:rsidRPr="00484AE0">
          <w:rPr>
            <w:rStyle w:val="Hyperlink"/>
          </w:rPr>
          <w:t>S7-comm packet</w:t>
        </w:r>
      </w:hyperlink>
      <w:r>
        <w:t xml:space="preserve"> </w:t>
      </w:r>
      <w:r w:rsidR="00924709">
        <w:t>benötigt</w:t>
      </w:r>
      <w:r w:rsidR="0019311C">
        <w:t xml:space="preserve"> welches sie über den Link downloaden können, laden sie hierzu am besten das komplette Master Paket herunter</w:t>
      </w:r>
      <w:r w:rsidR="003C5D2A">
        <w:t xml:space="preserve"> und folgt den Anweisungen im </w:t>
      </w:r>
      <w:proofErr w:type="spellStart"/>
      <w:r w:rsidR="003C5D2A">
        <w:t>readme</w:t>
      </w:r>
      <w:proofErr w:type="spellEnd"/>
    </w:p>
    <w:p w:rsidR="00240C6B" w:rsidRDefault="00240C6B">
      <w:r>
        <w:t xml:space="preserve">Wenn in dem </w:t>
      </w:r>
      <w:r w:rsidR="00B3533E">
        <w:t>Ordner</w:t>
      </w:r>
      <w:r>
        <w:t xml:space="preserve"> in dem sich dieses </w:t>
      </w:r>
      <w:r w:rsidR="00B3533E">
        <w:t>Dokument</w:t>
      </w:r>
      <w:r>
        <w:t xml:space="preserve"> befand weine s7c </w:t>
      </w:r>
      <w:r w:rsidR="00B3533E">
        <w:t>Dateien</w:t>
      </w:r>
      <w:r>
        <w:t xml:space="preserve"> befinden können sie diese </w:t>
      </w:r>
      <w:hyperlink r:id="rId12" w:history="1">
        <w:r w:rsidR="00B3533E" w:rsidRPr="00B3533E">
          <w:rPr>
            <w:rStyle w:val="Hyperlink"/>
          </w:rPr>
          <w:t>[hier]</w:t>
        </w:r>
      </w:hyperlink>
      <w:r w:rsidR="00B3533E">
        <w:t xml:space="preserve"> herunterladen (derselbe Ort wie das S7-comm packet)</w:t>
      </w:r>
    </w:p>
    <w:p w:rsidR="00240C6B" w:rsidRDefault="00240C6B">
      <w:r>
        <w:t xml:space="preserve">Um die Datei zu öffnen </w:t>
      </w:r>
      <w:r w:rsidR="00B3533E">
        <w:t>gehen sie wie folgt vor</w:t>
      </w:r>
    </w:p>
    <w:p w:rsidR="00B3533E" w:rsidRDefault="00B3533E" w:rsidP="00B3533E">
      <w:pPr>
        <w:pStyle w:val="Listenabsatz"/>
        <w:numPr>
          <w:ilvl w:val="0"/>
          <w:numId w:val="1"/>
        </w:numPr>
      </w:pPr>
      <w:r>
        <w:t>Wenn sie den Atom Viewer noch nicht installiert haben, installieren sie diesen bitte zuerst</w:t>
      </w:r>
      <w:r w:rsidR="008A0348">
        <w:t xml:space="preserve"> bevor sie fortfahren</w:t>
      </w:r>
    </w:p>
    <w:p w:rsidR="00B3533E" w:rsidRDefault="00B3533E" w:rsidP="00B3533E">
      <w:pPr>
        <w:pStyle w:val="Listenabsatz"/>
        <w:numPr>
          <w:ilvl w:val="0"/>
          <w:numId w:val="1"/>
        </w:numPr>
      </w:pPr>
      <w:r>
        <w:t xml:space="preserve">Wenn sie das S7 </w:t>
      </w:r>
      <w:proofErr w:type="spellStart"/>
      <w:r>
        <w:t>comm</w:t>
      </w:r>
      <w:proofErr w:type="spellEnd"/>
      <w:r>
        <w:t xml:space="preserve"> packet bereits in den Ordner </w:t>
      </w:r>
      <w:proofErr w:type="spellStart"/>
      <w:r w:rsidRPr="00B3533E">
        <w:t>packages</w:t>
      </w:r>
      <w:proofErr w:type="spellEnd"/>
      <w:r w:rsidRPr="00B3533E">
        <w:t xml:space="preserve"> </w:t>
      </w:r>
      <w:r>
        <w:t xml:space="preserve">hinzugefügt haben überspringen sie punkt 3 </w:t>
      </w:r>
      <w:r w:rsidR="008A0348">
        <w:t>ansonsten</w:t>
      </w:r>
      <w:r>
        <w:t xml:space="preserve"> müssen sie schritt 3 </w:t>
      </w:r>
      <w:r w:rsidR="008A0348">
        <w:t>Durchführen</w:t>
      </w:r>
    </w:p>
    <w:p w:rsidR="00B3533E" w:rsidRDefault="008A0348" w:rsidP="008A0348">
      <w:pPr>
        <w:pStyle w:val="Listenabsatz"/>
        <w:numPr>
          <w:ilvl w:val="0"/>
          <w:numId w:val="1"/>
        </w:numPr>
      </w:pPr>
      <w:r>
        <w:t>Öffnen sie das Verzeichnis indem sie Atom installiert haben, meist C:\Users\&lt;USERNAME&gt;</w:t>
      </w:r>
      <w:r w:rsidRPr="008A0348">
        <w:t>\.atom</w:t>
      </w:r>
      <w:r>
        <w:t xml:space="preserve"> nun benötigen sie das S7 </w:t>
      </w:r>
      <w:proofErr w:type="spellStart"/>
      <w:r>
        <w:t>comm</w:t>
      </w:r>
      <w:proofErr w:type="spellEnd"/>
      <w:r>
        <w:t xml:space="preserve"> packet das sie heruntergeladen haben und entpacken sie dies (wenn noch nicht heruntergeladen </w:t>
      </w:r>
      <w:hyperlink r:id="rId13" w:history="1">
        <w:r w:rsidRPr="00B3533E">
          <w:rPr>
            <w:rStyle w:val="Hyperlink"/>
          </w:rPr>
          <w:t>[hier]</w:t>
        </w:r>
      </w:hyperlink>
      <w:r>
        <w:t>) und kopieren sie den Ordner [</w:t>
      </w:r>
      <w:r w:rsidRPr="008A0348">
        <w:t>PRE-RELEAS-S7_comm-plus</w:t>
      </w:r>
      <w:r>
        <w:t>] in den Ordner [</w:t>
      </w:r>
      <w:proofErr w:type="spellStart"/>
      <w:r>
        <w:t>p</w:t>
      </w:r>
      <w:r w:rsidRPr="00B3533E">
        <w:t>ackages</w:t>
      </w:r>
      <w:proofErr w:type="spellEnd"/>
      <w:r>
        <w:t>]</w:t>
      </w:r>
    </w:p>
    <w:p w:rsidR="008A0348" w:rsidRDefault="0069416C" w:rsidP="008A0348">
      <w:pPr>
        <w:pStyle w:val="Listenabsatz"/>
        <w:numPr>
          <w:ilvl w:val="0"/>
          <w:numId w:val="1"/>
        </w:numPr>
      </w:pPr>
      <w:r>
        <w:t>Nun haben sie die Erweiterung hinzugefügt und sie können den Atom starten</w:t>
      </w:r>
    </w:p>
    <w:p w:rsidR="0069416C" w:rsidRDefault="0069416C" w:rsidP="008A0348">
      <w:pPr>
        <w:pStyle w:val="Listenabsatz"/>
        <w:numPr>
          <w:ilvl w:val="0"/>
          <w:numId w:val="1"/>
        </w:numPr>
      </w:pPr>
      <w:r>
        <w:t xml:space="preserve">Wenn sie den Viewer gestartet haben können sie die Dateien ansehen in dem sie sie entweder per </w:t>
      </w:r>
      <w:proofErr w:type="spellStart"/>
      <w:r w:rsidRPr="0069416C">
        <w:t>drag</w:t>
      </w:r>
      <w:proofErr w:type="spellEnd"/>
      <w:r w:rsidRPr="0069416C">
        <w:t xml:space="preserve"> </w:t>
      </w:r>
      <w:proofErr w:type="spellStart"/>
      <w:r w:rsidRPr="0069416C">
        <w:t>and</w:t>
      </w:r>
      <w:proofErr w:type="spellEnd"/>
      <w:r w:rsidRPr="0069416C">
        <w:t xml:space="preserve"> </w:t>
      </w:r>
      <w:proofErr w:type="spellStart"/>
      <w:r w:rsidRPr="0069416C">
        <w:t>drop</w:t>
      </w:r>
      <w:proofErr w:type="spellEnd"/>
      <w:r>
        <w:t xml:space="preserve"> in den Viewer ziehen ober in dem sie im Menu "File" auf "Open Files"(</w:t>
      </w:r>
      <w:proofErr w:type="spellStart"/>
      <w:r>
        <w:t>Ctrl+O</w:t>
      </w:r>
      <w:proofErr w:type="spellEnd"/>
      <w:r>
        <w:t>)oder "Open Folder"(</w:t>
      </w:r>
      <w:proofErr w:type="spellStart"/>
      <w:r>
        <w:t>Ctrl+Shift+O</w:t>
      </w:r>
      <w:proofErr w:type="spellEnd"/>
      <w:r>
        <w:t>) gehen und dann die entsprechend Datei oder den entsprechenden Ordner auswählen.</w:t>
      </w:r>
      <w:bookmarkStart w:id="0" w:name="_GoBack"/>
      <w:bookmarkEnd w:id="0"/>
    </w:p>
    <w:p w:rsidR="000350A1" w:rsidRDefault="00C85D72" w:rsidP="000350A1">
      <w:r>
        <w:t xml:space="preserve">Um </w:t>
      </w:r>
      <w:r w:rsidR="00F77001">
        <w:t xml:space="preserve">ein Array </w:t>
      </w:r>
      <w:r>
        <w:t xml:space="preserve">mit 999 </w:t>
      </w:r>
      <w:r w:rsidRPr="00C85D72">
        <w:t>integer</w:t>
      </w:r>
      <w:r>
        <w:t xml:space="preserve"> (int) zu übertragen wird in diesem Fall (das Array wird Komplet  übertragen es beginnt mit dem Wert 1 und endet mit dem Wert 999) nur ein Telegramm Benötigt welcher </w:t>
      </w:r>
      <w:r w:rsidR="000350A1">
        <w:t xml:space="preserve">aus 3 </w:t>
      </w:r>
      <w:r w:rsidR="00C738C2">
        <w:t>Frames</w:t>
      </w:r>
      <w:r w:rsidR="000350A1">
        <w:t xml:space="preserve"> besteht, die einzelnen </w:t>
      </w:r>
      <w:r w:rsidR="00C738C2">
        <w:t>Frames</w:t>
      </w:r>
      <w:r w:rsidR="000350A1">
        <w:t xml:space="preserve"> (in unserem </w:t>
      </w:r>
      <w:r w:rsidR="00C738C2">
        <w:t>Beispiel</w:t>
      </w:r>
    </w:p>
    <w:p w:rsidR="000350A1" w:rsidRPr="000350A1" w:rsidRDefault="000350A1" w:rsidP="000350A1">
      <w:pPr>
        <w:rPr>
          <w:lang w:val="en-US"/>
        </w:rPr>
      </w:pPr>
      <w:r w:rsidRPr="000350A1">
        <w:rPr>
          <w:lang w:val="en-US"/>
        </w:rPr>
        <w:t>[3 S7COMM-PLUS Fragments (2054 bytes): #18499(1008), #18501(1006), #18503(40)]</w:t>
      </w:r>
    </w:p>
    <w:p w:rsidR="000350A1" w:rsidRPr="000350A1" w:rsidRDefault="000350A1" w:rsidP="000350A1">
      <w:pPr>
        <w:rPr>
          <w:lang w:val="en-US"/>
        </w:rPr>
      </w:pPr>
      <w:r w:rsidRPr="000350A1">
        <w:rPr>
          <w:lang w:val="en-US"/>
        </w:rPr>
        <w:t xml:space="preserve">        [Frame: 18499, payload: 0-1007 (1008 bytes)]</w:t>
      </w:r>
    </w:p>
    <w:p w:rsidR="000350A1" w:rsidRPr="000350A1" w:rsidRDefault="000350A1" w:rsidP="000350A1">
      <w:pPr>
        <w:rPr>
          <w:lang w:val="en-US"/>
        </w:rPr>
      </w:pPr>
      <w:r w:rsidRPr="000350A1">
        <w:rPr>
          <w:lang w:val="en-US"/>
        </w:rPr>
        <w:t xml:space="preserve">        [Frame: 18501, payload: 1008-2013 (1006 bytes)]</w:t>
      </w:r>
    </w:p>
    <w:p w:rsidR="000350A1" w:rsidRPr="000350A1" w:rsidRDefault="000350A1" w:rsidP="000350A1">
      <w:pPr>
        <w:rPr>
          <w:lang w:val="en-US"/>
        </w:rPr>
      </w:pPr>
      <w:r w:rsidRPr="000350A1">
        <w:rPr>
          <w:lang w:val="en-US"/>
        </w:rPr>
        <w:t xml:space="preserve">        [Frame: 18503, payload: 2014-2053 (40 bytes)]</w:t>
      </w:r>
    </w:p>
    <w:p w:rsidR="000350A1" w:rsidRPr="000350A1" w:rsidRDefault="000350A1" w:rsidP="000350A1">
      <w:r w:rsidRPr="000350A1">
        <w:t xml:space="preserve">Zur besseren </w:t>
      </w:r>
      <w:r w:rsidR="00C738C2" w:rsidRPr="000350A1">
        <w:t>Ansicht</w:t>
      </w:r>
      <w:r w:rsidRPr="000350A1">
        <w:t xml:space="preserve"> empfehle ich es das man das </w:t>
      </w:r>
      <w:r w:rsidR="00C738C2" w:rsidRPr="000350A1">
        <w:t>Ganze</w:t>
      </w:r>
      <w:r w:rsidRPr="000350A1">
        <w:t xml:space="preserve"> im </w:t>
      </w:r>
      <w:r w:rsidR="00C738C2" w:rsidRPr="000350A1">
        <w:t>Editor</w:t>
      </w:r>
      <w:r w:rsidRPr="000350A1">
        <w:t xml:space="preserve"> (Atom) anschaut es ist übersichtlicher) </w:t>
      </w:r>
    </w:p>
    <w:p w:rsidR="00C85D72" w:rsidRDefault="00EB5103">
      <w:r w:rsidRPr="00240C6B">
        <w:t>Die Datei hier zu</w:t>
      </w:r>
      <w:r w:rsidR="00240C6B">
        <w:t xml:space="preserve"> [</w:t>
      </w:r>
      <w:proofErr w:type="spellStart"/>
      <w:r w:rsidR="00240C6B" w:rsidRPr="00240C6B">
        <w:t>aray</w:t>
      </w:r>
      <w:proofErr w:type="spellEnd"/>
      <w:r w:rsidR="00240C6B" w:rsidRPr="00240C6B">
        <w:t>(999).s7c</w:t>
      </w:r>
      <w:r w:rsidR="00240C6B">
        <w:t>]</w:t>
      </w:r>
    </w:p>
    <w:p w:rsidR="00EB5103" w:rsidRDefault="00EB5103"/>
    <w:p w:rsidR="00EB5103" w:rsidRDefault="00EB5103">
      <w:r>
        <w:t xml:space="preserve">Um ein Array zu übertragen in welchem nicht alle </w:t>
      </w:r>
      <w:r w:rsidR="00316ABF">
        <w:t>Einträge</w:t>
      </w:r>
      <w:r>
        <w:t xml:space="preserve"> </w:t>
      </w:r>
      <w:r w:rsidR="00316ABF">
        <w:t xml:space="preserve">übertragen werden sollen </w:t>
      </w:r>
      <w:r>
        <w:t xml:space="preserve"> </w:t>
      </w:r>
      <w:r w:rsidR="00316ABF">
        <w:t>(in diesem Beispiel erneut ein Array mit 999 Einträgen, jedoch sollen nur die folgende Einträge übertragen werden: 1-99, 201-299, 401-499, 601-699, 801-899)</w:t>
      </w:r>
    </w:p>
    <w:p w:rsidR="00316ABF" w:rsidRDefault="00316ABF">
      <w:r>
        <w:lastRenderedPageBreak/>
        <w:t xml:space="preserve">Hierfür wird erneut ein </w:t>
      </w:r>
      <w:r w:rsidR="000350A1">
        <w:t>Telegramm verwendet dies ist jedoch anders</w:t>
      </w:r>
      <w:r w:rsidR="00C738C2">
        <w:t xml:space="preserve"> strukturiert</w:t>
      </w:r>
      <w:r w:rsidR="000350A1">
        <w:t xml:space="preserve"> und besteht aus 2 Frames.</w:t>
      </w:r>
      <w:r w:rsidR="00B914A8">
        <w:t xml:space="preserve"> </w:t>
      </w:r>
      <w:r w:rsidR="000350A1">
        <w:t>(auch hier bitte im Editor anschauen)</w:t>
      </w:r>
    </w:p>
    <w:p w:rsidR="00B914A8" w:rsidRDefault="00B914A8">
      <w:r w:rsidRPr="00240C6B">
        <w:t xml:space="preserve">Die Datei zu diesem </w:t>
      </w:r>
      <w:r w:rsidR="00C738C2" w:rsidRPr="00240C6B">
        <w:t>Beispiel</w:t>
      </w:r>
      <w:r w:rsidR="00240C6B">
        <w:t xml:space="preserve"> [</w:t>
      </w:r>
      <w:proofErr w:type="spellStart"/>
      <w:r w:rsidR="00240C6B" w:rsidRPr="00240C6B">
        <w:t>array</w:t>
      </w:r>
      <w:proofErr w:type="spellEnd"/>
      <w:r w:rsidR="00240C6B" w:rsidRPr="00240C6B">
        <w:t>(999#0.5).s7c</w:t>
      </w:r>
      <w:r w:rsidR="00240C6B">
        <w:t>]</w:t>
      </w:r>
    </w:p>
    <w:p w:rsidR="00B914A8" w:rsidRDefault="00B914A8"/>
    <w:p w:rsidR="00B914A8" w:rsidRDefault="00B914A8">
      <w:r>
        <w:t xml:space="preserve">Um einen gemischten DB zu übertragen </w:t>
      </w:r>
      <w:hyperlink r:id="rId14" w:history="1">
        <w:r w:rsidRPr="00B914A8">
          <w:rPr>
            <w:rStyle w:val="Hyperlink"/>
          </w:rPr>
          <w:t>(Beispiel in Excel Tabelle beiliegend)</w:t>
        </w:r>
      </w:hyperlink>
      <w:r>
        <w:t xml:space="preserve"> wird der DB mit den zu übertragenden werten in </w:t>
      </w:r>
      <w:r w:rsidR="00C738C2">
        <w:t>mehreren</w:t>
      </w:r>
      <w:r>
        <w:t xml:space="preserve"> </w:t>
      </w:r>
      <w:r w:rsidR="00C738C2">
        <w:t>Telegrammen</w:t>
      </w:r>
      <w:r>
        <w:t xml:space="preserve"> übertragen</w:t>
      </w:r>
      <w:r w:rsidR="00C738C2">
        <w:t>, anders als bei den obigen Beispielen sind hier mehrere Strukturen die übertragen werden, diese werden nahezu lückenlos übertragen eine Struktur wird übertragen, nach dieser kommt direkt die nächste Struktur, die Strukturen sind ziemlich durcheinander gewürfelt da der DB optimiert ist.</w:t>
      </w:r>
    </w:p>
    <w:p w:rsidR="00C738C2" w:rsidRDefault="00C738C2">
      <w:r w:rsidRPr="00240C6B">
        <w:t>Auch hier die Beispiel Datei im Editor öffnen</w:t>
      </w:r>
      <w:r w:rsidR="00240C6B">
        <w:t xml:space="preserve"> [</w:t>
      </w:r>
      <w:r w:rsidR="00240C6B" w:rsidRPr="00240C6B">
        <w:t>DB6.s7c</w:t>
      </w:r>
      <w:r w:rsidR="00240C6B">
        <w:t>]</w:t>
      </w:r>
    </w:p>
    <w:p w:rsidR="00316ABF" w:rsidRDefault="00C738C2" w:rsidP="00240C6B">
      <w:pPr>
        <w:jc w:val="both"/>
      </w:pPr>
      <w:r w:rsidRPr="00240C6B">
        <w:t>Hier eine nochmal (der 2. Durchlauf)</w:t>
      </w:r>
      <w:r>
        <w:t xml:space="preserve"> </w:t>
      </w:r>
      <w:r w:rsidR="00240C6B">
        <w:t>[</w:t>
      </w:r>
      <w:r w:rsidR="00240C6B" w:rsidRPr="00240C6B">
        <w:t>DB6.2.s7c</w:t>
      </w:r>
      <w:r w:rsidR="00240C6B">
        <w:t>]</w:t>
      </w:r>
    </w:p>
    <w:sectPr w:rsidR="00316ABF" w:rsidSect="00DC5079">
      <w:headerReference w:type="default" r:id="rId15"/>
      <w:footerReference w:type="default" r:id="rId16"/>
      <w:headerReference w:type="first" r:id="rId17"/>
      <w:footerReference w:type="firs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079" w:rsidRDefault="00DC5079" w:rsidP="00DC5079">
      <w:pPr>
        <w:spacing w:after="0" w:line="240" w:lineRule="auto"/>
      </w:pPr>
      <w:r>
        <w:separator/>
      </w:r>
    </w:p>
  </w:endnote>
  <w:endnote w:type="continuationSeparator" w:id="0">
    <w:p w:rsidR="00DC5079" w:rsidRDefault="00DC5079" w:rsidP="00DC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001" w:rsidRDefault="0069416C">
    <w:pPr>
      <w:pStyle w:val="Fuzeile"/>
    </w:pPr>
    <w:r>
      <w:fldChar w:fldCharType="begin"/>
    </w:r>
    <w:r>
      <w:instrText xml:space="preserve"> Author \* MERGEFORMAT </w:instrText>
    </w:r>
    <w:r>
      <w:fldChar w:fldCharType="separate"/>
    </w:r>
    <w:r>
      <w:rPr>
        <w:noProof/>
      </w:rPr>
      <w:t>Morgenthaler, Fabian</w:t>
    </w:r>
    <w:r>
      <w:rPr>
        <w:noProof/>
      </w:rPr>
      <w:fldChar w:fldCharType="end"/>
    </w:r>
    <w:r w:rsidR="00C738C2">
      <w:tab/>
    </w:r>
    <w:r>
      <w:fldChar w:fldCharType="begin"/>
    </w:r>
    <w:r>
      <w:instrText xml:space="preserve"> DOKEIGENSCHAFT "Version"  \* MERGEFORMAT </w:instrText>
    </w:r>
    <w:r>
      <w:fldChar w:fldCharType="separate"/>
    </w:r>
    <w:r>
      <w:t>1.00b</w:t>
    </w:r>
    <w:r>
      <w:fldChar w:fldCharType="end"/>
    </w:r>
    <w:r w:rsidR="00F77001">
      <w:tab/>
    </w:r>
    <w:r w:rsidR="00F77001">
      <w:tab/>
    </w:r>
    <w:r w:rsidR="00F77001">
      <w:rPr>
        <w:rStyle w:val="Seitenzahl"/>
        <w:sz w:val="16"/>
        <w:lang w:val="de-DE"/>
      </w:rPr>
      <w:t>Seite</w:t>
    </w:r>
    <w:r w:rsidR="00F77001" w:rsidRPr="00024886">
      <w:rPr>
        <w:rStyle w:val="Seitenzahl"/>
        <w:sz w:val="16"/>
        <w:lang w:val="de-DE"/>
      </w:rPr>
      <w:t xml:space="preserve"> </w:t>
    </w:r>
    <w:r w:rsidR="00F77001">
      <w:rPr>
        <w:rStyle w:val="Seitenzahl"/>
        <w:sz w:val="16"/>
      </w:rPr>
      <w:fldChar w:fldCharType="begin"/>
    </w:r>
    <w:r w:rsidR="00F77001" w:rsidRPr="00024886">
      <w:rPr>
        <w:rStyle w:val="Seitenzahl"/>
        <w:sz w:val="16"/>
        <w:lang w:val="de-DE"/>
      </w:rPr>
      <w:instrText xml:space="preserve"> PAGE </w:instrText>
    </w:r>
    <w:r w:rsidR="00F77001">
      <w:rPr>
        <w:rStyle w:val="Seitenzahl"/>
        <w:sz w:val="16"/>
      </w:rPr>
      <w:fldChar w:fldCharType="separate"/>
    </w:r>
    <w:r>
      <w:rPr>
        <w:rStyle w:val="Seitenzahl"/>
        <w:noProof/>
        <w:sz w:val="16"/>
        <w:lang w:val="de-DE"/>
      </w:rPr>
      <w:t>2</w:t>
    </w:r>
    <w:r w:rsidR="00F77001">
      <w:rPr>
        <w:rStyle w:val="Seitenzahl"/>
        <w:sz w:val="16"/>
      </w:rPr>
      <w:fldChar w:fldCharType="end"/>
    </w:r>
    <w:r w:rsidR="00F77001" w:rsidRPr="00024886">
      <w:rPr>
        <w:rStyle w:val="Seitenzahl"/>
        <w:sz w:val="16"/>
        <w:lang w:val="de-DE"/>
      </w:rPr>
      <w:t>/</w:t>
    </w:r>
    <w:r w:rsidR="00F77001">
      <w:rPr>
        <w:rStyle w:val="Seitenzahl"/>
        <w:sz w:val="16"/>
      </w:rPr>
      <w:fldChar w:fldCharType="begin"/>
    </w:r>
    <w:r w:rsidR="00F77001" w:rsidRPr="00024886">
      <w:rPr>
        <w:rStyle w:val="Seitenzahl"/>
        <w:sz w:val="16"/>
        <w:lang w:val="de-DE"/>
      </w:rPr>
      <w:instrText xml:space="preserve"> NUMPAGES </w:instrText>
    </w:r>
    <w:r w:rsidR="00F77001">
      <w:rPr>
        <w:rStyle w:val="Seitenzahl"/>
        <w:sz w:val="16"/>
      </w:rPr>
      <w:fldChar w:fldCharType="separate"/>
    </w:r>
    <w:r>
      <w:rPr>
        <w:rStyle w:val="Seitenzahl"/>
        <w:noProof/>
        <w:sz w:val="16"/>
        <w:lang w:val="de-DE"/>
      </w:rPr>
      <w:t>3</w:t>
    </w:r>
    <w:r w:rsidR="00F77001">
      <w:rPr>
        <w:rStyle w:val="Seitenzah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079" w:rsidRPr="00024886" w:rsidRDefault="00240C6B" w:rsidP="00DC5079">
    <w:pPr>
      <w:pStyle w:val="Fuzeile"/>
      <w:rPr>
        <w:lang w:val="de-DE"/>
      </w:rPr>
    </w:pPr>
    <w:r>
      <w:rPr>
        <w:noProof/>
        <w:lang w:eastAsia="de-CH"/>
      </w:rPr>
      <mc:AlternateContent>
        <mc:Choice Requires="wps">
          <w:drawing>
            <wp:anchor distT="0" distB="0" distL="114300" distR="114300" simplePos="0" relativeHeight="251668480" behindDoc="1" locked="1" layoutInCell="1" allowOverlap="1" wp14:anchorId="6B2BB41B" wp14:editId="06A96467">
              <wp:simplePos x="0" y="0"/>
              <wp:positionH relativeFrom="margin">
                <wp:posOffset>-194945</wp:posOffset>
              </wp:positionH>
              <wp:positionV relativeFrom="margin">
                <wp:posOffset>8329930</wp:posOffset>
              </wp:positionV>
              <wp:extent cx="6861175" cy="131635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1175" cy="1316355"/>
                      </a:xfrm>
                      <a:prstGeom prst="rect">
                        <a:avLst/>
                      </a:prstGeom>
                      <a:noFill/>
                      <a:ln w="9525">
                        <a:noFill/>
                        <a:miter lim="800000"/>
                        <a:headEnd/>
                        <a:tailEnd/>
                      </a:ln>
                    </wps:spPr>
                    <wps:txbx>
                      <w:txbxContent>
                        <w:p w:rsidR="00240C6B" w:rsidRPr="00E9590B" w:rsidRDefault="00240C6B" w:rsidP="00240C6B">
                          <w:pPr>
                            <w:jc w:val="center"/>
                            <w:rPr>
                              <w:color w:val="FF0000"/>
                            </w:rPr>
                          </w:pPr>
                          <w:r w:rsidRPr="00E9590B">
                            <w:rPr>
                              <w:color w:val="FF0000"/>
                              <w:sz w:val="144"/>
                              <w:szCs w:val="144"/>
                            </w:rPr>
                            <w:t>PRE RELEASE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5.35pt;margin-top:655.9pt;width:540.25pt;height:103.6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" filled="f" stroked="f">
              <v:textbox>
                <w:txbxContent>
                  <w:p w:rsidR="00240C6B" w:rsidRPr="00E9590B" w:rsidRDefault="00240C6B" w:rsidP="00240C6B">
                    <w:pPr>
                      <w:jc w:val="center"/>
                      <w:rPr>
                        <w:color w:val="FF0000"/>
                      </w:rPr>
                    </w:pPr>
                    <w:r w:rsidRPr="00E9590B">
                      <w:rPr>
                        <w:color w:val="FF0000"/>
                        <w:sz w:val="144"/>
                        <w:szCs w:val="144"/>
                      </w:rPr>
                      <w:t>PRE RELEASE</w:t>
                    </w:r>
                  </w:p>
                </w:txbxContent>
              </v:textbox>
              <w10:wrap anchorx="margin" anchory="margin"/>
              <w10:anchorlock/>
            </v:shape>
          </w:pict>
        </mc:Fallback>
      </mc:AlternateContent>
    </w:r>
    <w:r>
      <w:rPr>
        <w:noProof/>
        <w:lang w:eastAsia="de-CH"/>
      </w:rPr>
      <mc:AlternateContent>
        <mc:Choice Requires="wps">
          <w:drawing>
            <wp:anchor distT="0" distB="0" distL="114300" distR="114300" simplePos="0" relativeHeight="251666432" behindDoc="1" locked="1" layoutInCell="1" allowOverlap="1" wp14:anchorId="2B7D68CF" wp14:editId="052A992E">
              <wp:simplePos x="0" y="0"/>
              <wp:positionH relativeFrom="margin">
                <wp:posOffset>-3234372</wp:posOffset>
              </wp:positionH>
              <wp:positionV relativeFrom="margin">
                <wp:posOffset>3468687</wp:posOffset>
              </wp:positionV>
              <wp:extent cx="12643200" cy="2440800"/>
              <wp:effectExtent l="3253422" t="0" r="3145473"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28080">
                        <a:off x="0" y="0"/>
                        <a:ext cx="12643200" cy="2440800"/>
                      </a:xfrm>
                      <a:prstGeom prst="rect">
                        <a:avLst/>
                      </a:prstGeom>
                      <a:noFill/>
                      <a:ln w="9525">
                        <a:noFill/>
                        <a:miter lim="800000"/>
                        <a:headEnd/>
                        <a:tailEnd/>
                      </a:ln>
                    </wps:spPr>
                    <wps:txbx>
                      <w:txbxContent>
                        <w:p w:rsidR="00240C6B" w:rsidRPr="00F77001" w:rsidRDefault="00240C6B" w:rsidP="00240C6B">
                          <w:pPr>
                            <w:jc w:val="center"/>
                            <w:rPr>
                              <w:color w:val="808080" w:themeColor="background1" w:themeShade="80"/>
                              <w:sz w:val="144"/>
                              <w:szCs w:val="144"/>
                            </w:rPr>
                          </w:pPr>
                          <w:r w:rsidRPr="00F77001">
                            <w:rPr>
                              <w:color w:val="808080" w:themeColor="background1" w:themeShade="80"/>
                              <w:sz w:val="144"/>
                              <w:szCs w:val="144"/>
                            </w:rPr>
                            <w:t>HIER KÖNNTE IHRE WERBUNG STEHEN</w:t>
                          </w:r>
                        </w:p>
                        <w:p w:rsidR="00240C6B" w:rsidRDefault="00240C6B" w:rsidP="00240C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4.65pt;margin-top:273.1pt;width:995.55pt;height:192.2pt;rotation:-3683036fd;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" filled="f" stroked="f">
              <v:textbox>
                <w:txbxContent>
                  <w:p w:rsidR="00240C6B" w:rsidRPr="00F77001" w:rsidRDefault="00240C6B" w:rsidP="00240C6B">
                    <w:pPr>
                      <w:jc w:val="center"/>
                      <w:rPr>
                        <w:color w:val="808080" w:themeColor="background1" w:themeShade="80"/>
                        <w:sz w:val="144"/>
                        <w:szCs w:val="144"/>
                      </w:rPr>
                    </w:pPr>
                    <w:r w:rsidRPr="00F77001">
                      <w:rPr>
                        <w:color w:val="808080" w:themeColor="background1" w:themeShade="80"/>
                        <w:sz w:val="144"/>
                        <w:szCs w:val="144"/>
                      </w:rPr>
                      <w:t>HIER KÖNNTE IHRE WERBUNG STEHEN</w:t>
                    </w:r>
                  </w:p>
                  <w:p w:rsidR="00240C6B" w:rsidRDefault="00240C6B" w:rsidP="00240C6B"/>
                </w:txbxContent>
              </v:textbox>
              <w10:wrap anchorx="margin" anchory="margin"/>
              <w10:anchorlock/>
            </v:shape>
          </w:pict>
        </mc:Fallback>
      </mc:AlternateContent>
    </w:r>
    <w:r w:rsidR="00DC5079">
      <w:rPr>
        <w:rStyle w:val="Seitenzahl"/>
        <w:sz w:val="16"/>
        <w:lang w:val="de-DE"/>
      </w:rPr>
      <w:tab/>
    </w:r>
    <w:r w:rsidR="00DC5079">
      <w:rPr>
        <w:rStyle w:val="Seitenzahl"/>
        <w:sz w:val="16"/>
        <w:lang w:val="de-DE"/>
      </w:rPr>
      <w:tab/>
    </w:r>
    <w:r w:rsidR="00F77001">
      <w:rPr>
        <w:rStyle w:val="Seitenzahl"/>
        <w:sz w:val="16"/>
        <w:lang w:val="de-DE"/>
      </w:rPr>
      <w:t>Seite</w:t>
    </w:r>
    <w:r w:rsidR="00DC5079" w:rsidRPr="00024886">
      <w:rPr>
        <w:rStyle w:val="Seitenzahl"/>
        <w:sz w:val="16"/>
        <w:lang w:val="de-DE"/>
      </w:rPr>
      <w:t xml:space="preserve"> </w:t>
    </w:r>
    <w:r w:rsidR="00DC5079">
      <w:rPr>
        <w:rStyle w:val="Seitenzahl"/>
        <w:sz w:val="16"/>
      </w:rPr>
      <w:fldChar w:fldCharType="begin"/>
    </w:r>
    <w:r w:rsidR="00DC5079" w:rsidRPr="00024886">
      <w:rPr>
        <w:rStyle w:val="Seitenzahl"/>
        <w:sz w:val="16"/>
        <w:lang w:val="de-DE"/>
      </w:rPr>
      <w:instrText xml:space="preserve"> PAGE </w:instrText>
    </w:r>
    <w:r w:rsidR="00DC5079">
      <w:rPr>
        <w:rStyle w:val="Seitenzahl"/>
        <w:sz w:val="16"/>
      </w:rPr>
      <w:fldChar w:fldCharType="separate"/>
    </w:r>
    <w:r w:rsidR="0069416C">
      <w:rPr>
        <w:rStyle w:val="Seitenzahl"/>
        <w:noProof/>
        <w:sz w:val="16"/>
        <w:lang w:val="de-DE"/>
      </w:rPr>
      <w:t>1</w:t>
    </w:r>
    <w:r w:rsidR="00DC5079">
      <w:rPr>
        <w:rStyle w:val="Seitenzahl"/>
        <w:sz w:val="16"/>
      </w:rPr>
      <w:fldChar w:fldCharType="end"/>
    </w:r>
    <w:r w:rsidR="00DC5079" w:rsidRPr="00024886">
      <w:rPr>
        <w:rStyle w:val="Seitenzahl"/>
        <w:sz w:val="16"/>
        <w:lang w:val="de-DE"/>
      </w:rPr>
      <w:t>/</w:t>
    </w:r>
    <w:r w:rsidR="00DC5079">
      <w:rPr>
        <w:rStyle w:val="Seitenzahl"/>
        <w:sz w:val="16"/>
      </w:rPr>
      <w:fldChar w:fldCharType="begin"/>
    </w:r>
    <w:r w:rsidR="00DC5079" w:rsidRPr="00024886">
      <w:rPr>
        <w:rStyle w:val="Seitenzahl"/>
        <w:sz w:val="16"/>
        <w:lang w:val="de-DE"/>
      </w:rPr>
      <w:instrText xml:space="preserve"> NUMPAGES </w:instrText>
    </w:r>
    <w:r w:rsidR="00DC5079">
      <w:rPr>
        <w:rStyle w:val="Seitenzahl"/>
        <w:sz w:val="16"/>
      </w:rPr>
      <w:fldChar w:fldCharType="separate"/>
    </w:r>
    <w:r w:rsidR="0069416C">
      <w:rPr>
        <w:rStyle w:val="Seitenzahl"/>
        <w:noProof/>
        <w:sz w:val="16"/>
        <w:lang w:val="de-DE"/>
      </w:rPr>
      <w:t>3</w:t>
    </w:r>
    <w:r w:rsidR="00DC5079">
      <w:rPr>
        <w:rStyle w:val="Seitenzah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079" w:rsidRDefault="00DC5079" w:rsidP="00DC5079">
      <w:pPr>
        <w:spacing w:after="0" w:line="240" w:lineRule="auto"/>
      </w:pPr>
      <w:r>
        <w:separator/>
      </w:r>
    </w:p>
  </w:footnote>
  <w:footnote w:type="continuationSeparator" w:id="0">
    <w:p w:rsidR="00DC5079" w:rsidRDefault="00DC5079" w:rsidP="00DC5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079" w:rsidRPr="00090AE1" w:rsidRDefault="00240C6B" w:rsidP="00DC5079">
    <w:pPr>
      <w:pStyle w:val="Kopfzeile"/>
      <w:rPr>
        <w:lang w:val="fr-FR"/>
      </w:rPr>
    </w:pPr>
    <w:r>
      <w:rPr>
        <w:noProof/>
        <w:lang w:eastAsia="de-CH"/>
      </w:rPr>
      <mc:AlternateContent>
        <mc:Choice Requires="wps">
          <w:drawing>
            <wp:anchor distT="0" distB="0" distL="114300" distR="114300" simplePos="0" relativeHeight="251664384" behindDoc="1" locked="1" layoutInCell="1" allowOverlap="1" wp14:anchorId="71663449" wp14:editId="78F0C4AF">
              <wp:simplePos x="0" y="0"/>
              <wp:positionH relativeFrom="margin">
                <wp:posOffset>-3324225</wp:posOffset>
              </wp:positionH>
              <wp:positionV relativeFrom="margin">
                <wp:posOffset>3274695</wp:posOffset>
              </wp:positionV>
              <wp:extent cx="12333605" cy="2392045"/>
              <wp:effectExtent l="3180080" t="0" r="3171825"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13636">
                        <a:off x="0" y="0"/>
                        <a:ext cx="12333605" cy="2392045"/>
                      </a:xfrm>
                      <a:prstGeom prst="rect">
                        <a:avLst/>
                      </a:prstGeom>
                      <a:noFill/>
                      <a:ln w="9525">
                        <a:noFill/>
                        <a:miter lim="800000"/>
                        <a:headEnd/>
                        <a:tailEnd/>
                      </a:ln>
                    </wps:spPr>
                    <wps:txbx>
                      <w:txbxContent>
                        <w:p w:rsidR="00240C6B" w:rsidRPr="00E9590B" w:rsidRDefault="00240C6B" w:rsidP="00240C6B">
                          <w:pPr>
                            <w:jc w:val="center"/>
                            <w:rPr>
                              <w:color w:val="D9D9D9" w:themeColor="background1" w:themeShade="D9"/>
                              <w:sz w:val="72"/>
                            </w:rPr>
                          </w:pPr>
                          <w:r w:rsidRPr="00E9590B">
                            <w:rPr>
                              <w:color w:val="D9D9D9" w:themeColor="background1" w:themeShade="D9"/>
                              <w:sz w:val="340"/>
                              <w:szCs w:val="144"/>
                            </w:rPr>
                            <w:t>PRE RELEASE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61.75pt;margin-top:257.85pt;width:971.15pt;height:188.35pt;rotation:-3589586fd;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" filled="f" stroked="f">
              <v:textbox>
                <w:txbxContent>
                  <w:p w:rsidR="00240C6B" w:rsidRPr="00E9590B" w:rsidRDefault="00240C6B" w:rsidP="00240C6B">
                    <w:pPr>
                      <w:jc w:val="center"/>
                      <w:rPr>
                        <w:color w:val="D9D9D9" w:themeColor="background1" w:themeShade="D9"/>
                        <w:sz w:val="72"/>
                      </w:rPr>
                    </w:pPr>
                    <w:r w:rsidRPr="00E9590B">
                      <w:rPr>
                        <w:color w:val="D9D9D9" w:themeColor="background1" w:themeShade="D9"/>
                        <w:sz w:val="340"/>
                        <w:szCs w:val="144"/>
                      </w:rPr>
                      <w:t>PRE RELEASE</w:t>
                    </w:r>
                  </w:p>
                </w:txbxContent>
              </v:textbox>
              <w10:wrap anchorx="margin" anchory="margin"/>
              <w10:anchorlock/>
            </v:shape>
          </w:pict>
        </mc:Fallback>
      </mc:AlternateContent>
    </w:r>
    <w:r w:rsidR="00DC5079">
      <w:tab/>
    </w:r>
    <w:r w:rsidR="0069416C">
      <w:fldChar w:fldCharType="begin"/>
    </w:r>
    <w:r w:rsidR="0069416C">
      <w:instrText xml:space="preserve"> Title \* MERGEFORMAT </w:instrText>
    </w:r>
    <w:r w:rsidR="0069416C">
      <w:fldChar w:fldCharType="separate"/>
    </w:r>
    <w:r w:rsidR="0069416C">
      <w:t>S7-comm-Ptrottokoll</w:t>
    </w:r>
    <w:r w:rsidR="0069416C">
      <w:fldChar w:fldCharType="end"/>
    </w:r>
  </w:p>
  <w:p w:rsidR="00DC5079" w:rsidRPr="00090AE1" w:rsidRDefault="00DC5079" w:rsidP="00DC5079">
    <w:pPr>
      <w:pStyle w:val="Kopfzeile"/>
      <w:rPr>
        <w:lang w:val="fr-FR"/>
      </w:rPr>
    </w:pPr>
  </w:p>
  <w:p w:rsidR="00DC5079" w:rsidRDefault="0069416C">
    <w:pPr>
      <w:pStyle w:val="Kopfzeile"/>
    </w:pPr>
    <w:r>
      <w:rPr>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71.25pt;margin-top:35.45pt;width:94.05pt;height:49.45pt;z-index:251662336;mso-position-horizontal-relative:page;mso-position-vertical-relative:page" o:allowincell="f" fillcolor="window">
          <v:imagedata r:id="rId1" o:title=""/>
          <w10:wrap type="topAndBottom" anchorx="page" anchory="page"/>
          <w10:anchorlock/>
        </v:shape>
        <o:OLEObject Type="Embed" ProgID="Word.Picture.8" ShapeID="_x0000_s2055" DrawAspect="Content" ObjectID="_1522650953" r:id="rId2"/>
      </w:pict>
    </w:r>
    <w:r w:rsidR="00DC5079">
      <w:rPr>
        <w:noProof/>
        <w:lang w:eastAsia="de-CH"/>
      </w:rPr>
      <mc:AlternateContent>
        <mc:Choice Requires="wps">
          <w:drawing>
            <wp:anchor distT="0" distB="0" distL="114300" distR="114300" simplePos="0" relativeHeight="251661312" behindDoc="0" locked="1" layoutInCell="0" allowOverlap="1" wp14:anchorId="47B66AA1" wp14:editId="3C258279">
              <wp:simplePos x="0" y="0"/>
              <wp:positionH relativeFrom="page">
                <wp:posOffset>900430</wp:posOffset>
              </wp:positionH>
              <wp:positionV relativeFrom="page">
                <wp:posOffset>9973310</wp:posOffset>
              </wp:positionV>
              <wp:extent cx="5940425" cy="0"/>
              <wp:effectExtent l="5080" t="10160" r="7620" b="8890"/>
              <wp:wrapNone/>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42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5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" o:allowincell="f" strokeweight=".25pt">
              <w10:wrap anchorx="page" anchory="page"/>
              <w10:anchorlock/>
            </v:line>
          </w:pict>
        </mc:Fallback>
      </mc:AlternateContent>
    </w:r>
    <w:r w:rsidR="00DC5079">
      <w:rPr>
        <w:noProof/>
        <w:lang w:eastAsia="de-CH"/>
      </w:rPr>
      <mc:AlternateContent>
        <mc:Choice Requires="wps">
          <w:drawing>
            <wp:anchor distT="0" distB="0" distL="114300" distR="114300" simplePos="0" relativeHeight="251660288" behindDoc="0" locked="1" layoutInCell="0" allowOverlap="1" wp14:anchorId="060B2996" wp14:editId="754719DC">
              <wp:simplePos x="0" y="0"/>
              <wp:positionH relativeFrom="page">
                <wp:posOffset>900430</wp:posOffset>
              </wp:positionH>
              <wp:positionV relativeFrom="page">
                <wp:posOffset>1188085</wp:posOffset>
              </wp:positionV>
              <wp:extent cx="5940425" cy="0"/>
              <wp:effectExtent l="5080" t="6985" r="7620" b="12065"/>
              <wp:wrapNone/>
              <wp:docPr id="1" name="Gerade Verbindu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42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93.55pt" to="538.65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" o:allowincell="f" strokeweight=".25pt">
              <w10:wrap anchorx="page" anchory="page"/>
              <w10:anchorlock/>
            </v:line>
          </w:pict>
        </mc:Fallback>
      </mc:AlternateContent>
    </w:r>
    <w:r w:rsidR="00DC5079" w:rsidRPr="00E235C1">
      <w:rPr>
        <w:lang w:val="fr-FR"/>
      </w:rPr>
      <w:tab/>
    </w:r>
    <w:r w:rsidR="00DC5079" w:rsidRPr="00E235C1">
      <w:rPr>
        <w:lang w:val="fr-FR"/>
      </w:rPr>
      <w:tab/>
    </w:r>
    <w:r w:rsidR="00DC5079">
      <w:t>Version:</w:t>
    </w:r>
    <w:r>
      <w:fldChar w:fldCharType="begin"/>
    </w:r>
    <w:r>
      <w:instrText xml:space="preserve"> DOKEIGENSCHAFT "Version"  \* MERGEFORMAT </w:instrText>
    </w:r>
    <w:r>
      <w:fldChar w:fldCharType="separate"/>
    </w:r>
    <w:r>
      <w:t>1.00b</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001" w:rsidRDefault="0069416C">
    <w:pPr>
      <w:pStyle w:val="Kopfzeile"/>
    </w:pPr>
    <w:r>
      <w:fldChar w:fldCharType="begin"/>
    </w:r>
    <w:r>
      <w:instrText xml:space="preserve"> Title \* MERGEFORMAT </w:instrText>
    </w:r>
    <w:r>
      <w:fldChar w:fldCharType="separate"/>
    </w:r>
    <w:r>
      <w:t>S7-comm-Ptrottokoll</w:t>
    </w:r>
    <w:r>
      <w:fldChar w:fldCharType="end"/>
    </w:r>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06.3pt;margin-top:625.7pt;width:165.6pt;height:96.2pt;z-index:-251658240;mso-position-horizontal-relative:page;mso-position-vertical-relative:page" o:allowincell="f" fillcolor="window">
          <v:imagedata r:id="rId1" o:title=""/>
          <w10:wrap anchorx="page" anchory="page"/>
          <w10:anchorlock/>
        </v:shape>
        <o:OLEObject Type="Embed" ProgID="Word.Picture.8" ShapeID="_x0000_s2052" DrawAspect="Content" ObjectID="_1522650954" r:id="rId2"/>
      </w:pict>
    </w:r>
    <w:r>
      <w:fldChar w:fldCharType="begin"/>
    </w:r>
    <w:r>
      <w:instrText xml:space="preserve"> Title \* MERGEFORMAT </w:instrText>
    </w:r>
    <w:r>
      <w:fldChar w:fldCharType="separate"/>
    </w:r>
    <w:r>
      <w:t>S7-comm-Ptrottokoll</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141D8B"/>
    <w:multiLevelType w:val="hybridMultilevel"/>
    <w:tmpl w:val="9A2AB37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49B"/>
    <w:rsid w:val="000350A1"/>
    <w:rsid w:val="00087F8F"/>
    <w:rsid w:val="000D01BF"/>
    <w:rsid w:val="0011549B"/>
    <w:rsid w:val="0019311C"/>
    <w:rsid w:val="00240C6B"/>
    <w:rsid w:val="00316ABF"/>
    <w:rsid w:val="003C5D2A"/>
    <w:rsid w:val="00484AE0"/>
    <w:rsid w:val="005F4EB8"/>
    <w:rsid w:val="0069416C"/>
    <w:rsid w:val="008A0348"/>
    <w:rsid w:val="00924709"/>
    <w:rsid w:val="009B37F9"/>
    <w:rsid w:val="00B3533E"/>
    <w:rsid w:val="00B914A8"/>
    <w:rsid w:val="00C738C2"/>
    <w:rsid w:val="00C85D72"/>
    <w:rsid w:val="00DC5079"/>
    <w:rsid w:val="00E9590B"/>
    <w:rsid w:val="00EB5103"/>
    <w:rsid w:val="00F76E77"/>
    <w:rsid w:val="00F770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1549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549B"/>
    <w:rPr>
      <w:rFonts w:ascii="Tahoma" w:hAnsi="Tahoma" w:cs="Tahoma"/>
      <w:sz w:val="16"/>
      <w:szCs w:val="16"/>
    </w:rPr>
  </w:style>
  <w:style w:type="paragraph" w:styleId="Kopfzeile">
    <w:name w:val="header"/>
    <w:basedOn w:val="Standard"/>
    <w:link w:val="KopfzeileZchn"/>
    <w:unhideWhenUsed/>
    <w:rsid w:val="00DC5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5079"/>
  </w:style>
  <w:style w:type="paragraph" w:styleId="Fuzeile">
    <w:name w:val="footer"/>
    <w:basedOn w:val="Standard"/>
    <w:link w:val="FuzeileZchn"/>
    <w:unhideWhenUsed/>
    <w:rsid w:val="00DC5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5079"/>
  </w:style>
  <w:style w:type="character" w:styleId="Platzhaltertext">
    <w:name w:val="Placeholder Text"/>
    <w:basedOn w:val="Absatz-Standardschriftart"/>
    <w:uiPriority w:val="99"/>
    <w:semiHidden/>
    <w:rsid w:val="00DC5079"/>
    <w:rPr>
      <w:color w:val="808080"/>
    </w:rPr>
  </w:style>
  <w:style w:type="character" w:styleId="Seitenzahl">
    <w:name w:val="page number"/>
    <w:rsid w:val="00DC5079"/>
    <w:rPr>
      <w:rFonts w:ascii="Arial" w:hAnsi="Arial"/>
      <w:sz w:val="20"/>
    </w:rPr>
  </w:style>
  <w:style w:type="character" w:styleId="Hyperlink">
    <w:name w:val="Hyperlink"/>
    <w:basedOn w:val="Absatz-Standardschriftart"/>
    <w:uiPriority w:val="99"/>
    <w:unhideWhenUsed/>
    <w:rsid w:val="00C85D72"/>
    <w:rPr>
      <w:color w:val="0000FF" w:themeColor="hyperlink"/>
      <w:u w:val="single"/>
    </w:rPr>
  </w:style>
  <w:style w:type="character" w:styleId="BesuchterHyperlink">
    <w:name w:val="FollowedHyperlink"/>
    <w:basedOn w:val="Absatz-Standardschriftart"/>
    <w:uiPriority w:val="99"/>
    <w:semiHidden/>
    <w:unhideWhenUsed/>
    <w:rsid w:val="00484AE0"/>
    <w:rPr>
      <w:color w:val="800080" w:themeColor="followedHyperlink"/>
      <w:u w:val="single"/>
    </w:rPr>
  </w:style>
  <w:style w:type="paragraph" w:styleId="Listenabsatz">
    <w:name w:val="List Paragraph"/>
    <w:basedOn w:val="Standard"/>
    <w:uiPriority w:val="34"/>
    <w:qFormat/>
    <w:rsid w:val="00B353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1549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549B"/>
    <w:rPr>
      <w:rFonts w:ascii="Tahoma" w:hAnsi="Tahoma" w:cs="Tahoma"/>
      <w:sz w:val="16"/>
      <w:szCs w:val="16"/>
    </w:rPr>
  </w:style>
  <w:style w:type="paragraph" w:styleId="Kopfzeile">
    <w:name w:val="header"/>
    <w:basedOn w:val="Standard"/>
    <w:link w:val="KopfzeileZchn"/>
    <w:unhideWhenUsed/>
    <w:rsid w:val="00DC5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5079"/>
  </w:style>
  <w:style w:type="paragraph" w:styleId="Fuzeile">
    <w:name w:val="footer"/>
    <w:basedOn w:val="Standard"/>
    <w:link w:val="FuzeileZchn"/>
    <w:unhideWhenUsed/>
    <w:rsid w:val="00DC5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5079"/>
  </w:style>
  <w:style w:type="character" w:styleId="Platzhaltertext">
    <w:name w:val="Placeholder Text"/>
    <w:basedOn w:val="Absatz-Standardschriftart"/>
    <w:uiPriority w:val="99"/>
    <w:semiHidden/>
    <w:rsid w:val="00DC5079"/>
    <w:rPr>
      <w:color w:val="808080"/>
    </w:rPr>
  </w:style>
  <w:style w:type="character" w:styleId="Seitenzahl">
    <w:name w:val="page number"/>
    <w:rsid w:val="00DC5079"/>
    <w:rPr>
      <w:rFonts w:ascii="Arial" w:hAnsi="Arial"/>
      <w:sz w:val="20"/>
    </w:rPr>
  </w:style>
  <w:style w:type="character" w:styleId="Hyperlink">
    <w:name w:val="Hyperlink"/>
    <w:basedOn w:val="Absatz-Standardschriftart"/>
    <w:uiPriority w:val="99"/>
    <w:unhideWhenUsed/>
    <w:rsid w:val="00C85D72"/>
    <w:rPr>
      <w:color w:val="0000FF" w:themeColor="hyperlink"/>
      <w:u w:val="single"/>
    </w:rPr>
  </w:style>
  <w:style w:type="character" w:styleId="BesuchterHyperlink">
    <w:name w:val="FollowedHyperlink"/>
    <w:basedOn w:val="Absatz-Standardschriftart"/>
    <w:uiPriority w:val="99"/>
    <w:semiHidden/>
    <w:unhideWhenUsed/>
    <w:rsid w:val="00484AE0"/>
    <w:rPr>
      <w:color w:val="800080" w:themeColor="followedHyperlink"/>
      <w:u w:val="single"/>
    </w:rPr>
  </w:style>
  <w:style w:type="paragraph" w:styleId="Listenabsatz">
    <w:name w:val="List Paragraph"/>
    <w:basedOn w:val="Standard"/>
    <w:uiPriority w:val="34"/>
    <w:qFormat/>
    <w:rsid w:val="00B35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github.com/FaMosIndustries/s7-commplus.git" TargetMode="External"/><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FaMosIndustries/s7-commplus.git"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MosIndustries/s7-commplus.g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tom.io/download/window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E:\S7-comm\AtomSetup(v1.7.1).exe" TargetMode="External"/><Relationship Id="rId14" Type="http://schemas.openxmlformats.org/officeDocument/2006/relationships/hyperlink" Target="file:///E:\S7-comm\DB6.xlsx"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3C951F30.dotm</Template>
  <TotalTime>0</TotalTime>
  <Pages>3</Pages>
  <Words>550</Words>
  <Characters>3125</Characters>
  <Application>Microsoft Office Word</Application>
  <DocSecurity>0</DocSecurity>
  <Lines>80</Lines>
  <Paragraphs>32</Paragraphs>
  <ScaleCrop>false</ScaleCrop>
  <HeadingPairs>
    <vt:vector size="2" baseType="variant">
      <vt:variant>
        <vt:lpstr>Titel</vt:lpstr>
      </vt:variant>
      <vt:variant>
        <vt:i4>1</vt:i4>
      </vt:variant>
    </vt:vector>
  </HeadingPairs>
  <TitlesOfParts>
    <vt:vector size="1" baseType="lpstr">
      <vt:lpstr>S7-comm-Ptrottokoll</vt:lpstr>
    </vt:vector>
  </TitlesOfParts>
  <Company>Glatt</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S7-comm-Ptrottokoll</dc:title>
  <dc:creator>Morgenthaler, Fabian</dc:creator>
  <cp:lastModifiedBy>Morgenthaler, Fabian</cp:lastModifiedBy>
  <cp:revision>3</cp:revision>
  <dcterms:created xsi:type="dcterms:W3CDTF">2016-04-19T14:05:00Z</dcterms:created>
  <dcterms:modified xsi:type="dcterms:W3CDTF">2016-04-20T07:49:00Z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
  </property>
  <property fmtid="{D5CDD505-2E9C-101B-9397-08002B2CF9AE}" pid="3" name="Land">
    <vt:lpwstr/>
  </property>
  <property fmtid="{D5CDD505-2E9C-101B-9397-08002B2CF9AE}" pid="4" name="Unit">
    <vt:lpwstr/>
  </property>
  <property fmtid="{D5CDD505-2E9C-101B-9397-08002B2CF9AE}" pid="5" name="Com">
    <vt:lpwstr/>
  </property>
  <property fmtid="{D5CDD505-2E9C-101B-9397-08002B2CF9AE}" pid="6" name="Datum">
    <vt:lpwstr>18. Apr. 2016</vt:lpwstr>
  </property>
  <property fmtid="{D5CDD505-2E9C-101B-9397-08002B2CF9AE}" pid="7" name="Version">
    <vt:lpwstr>1.00b</vt:lpwstr>
  </property>
  <property fmtid="{D5CDD505-2E9C-101B-9397-08002B2CF9AE}" pid="8" name="pl_glatt">
    <vt:lpwstr/>
  </property>
  <property fmtid="{D5CDD505-2E9C-101B-9397-08002B2CF9AE}" pid="9" name="qv_glatt">
    <vt:lpwstr/>
  </property>
  <property fmtid="{D5CDD505-2E9C-101B-9397-08002B2CF9AE}" pid="10" name="rui_no">
    <vt:lpwstr/>
  </property>
  <property fmtid="{D5CDD505-2E9C-101B-9397-08002B2CF9AE}" pid="11" name="HPN">
    <vt:lpwstr/>
  </property>
  <property fmtid="{D5CDD505-2E9C-101B-9397-08002B2CF9AE}" pid="12" name="pl_kd">
    <vt:lpwstr/>
  </property>
  <property fmtid="{D5CDD505-2E9C-101B-9397-08002B2CF9AE}" pid="13" name="qv_kd">
    <vt:lpwstr/>
  </property>
  <property fmtid="{D5CDD505-2E9C-101B-9397-08002B2CF9AE}" pid="14" name="ProjectField01">
    <vt:lpwstr/>
  </property>
  <property fmtid="{D5CDD505-2E9C-101B-9397-08002B2CF9AE}" pid="15" name="ProjectField02">
    <vt:lpwstr/>
  </property>
  <property fmtid="{D5CDD505-2E9C-101B-9397-08002B2CF9AE}" pid="16" name="ProjectField03">
    <vt:lpwstr/>
  </property>
  <property fmtid="{D5CDD505-2E9C-101B-9397-08002B2CF9AE}" pid="17" name="ProjectField04">
    <vt:lpwstr/>
  </property>
  <property fmtid="{D5CDD505-2E9C-101B-9397-08002B2CF9AE}" pid="18" name="Feld1">
    <vt:lpwstr/>
  </property>
  <property fmtid="{D5CDD505-2E9C-101B-9397-08002B2CF9AE}" pid="19" name="Feld2">
    <vt:lpwstr/>
  </property>
  <property fmtid="{D5CDD505-2E9C-101B-9397-08002B2CF9AE}" pid="20" name="Feld3">
    <vt:lpwstr/>
  </property>
  <property fmtid="{D5CDD505-2E9C-101B-9397-08002B2CF9AE}" pid="21" name="Feld4">
    <vt:lpwstr/>
  </property>
</Properties>
</file>